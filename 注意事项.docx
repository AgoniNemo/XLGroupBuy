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F98449" w14:textId="77777777" w:rsidR="00AF409D" w:rsidRDefault="00AF409D" w:rsidP="00AF40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PingFang SC" w:eastAsia="PingFang SC" w:hAnsi="Helvetica" w:cs="PingFang SC"/>
          <w:color w:val="auto"/>
          <w:sz w:val="24"/>
          <w:szCs w:val="24"/>
          <w:lang w:val="en-US" w:eastAsia="ja-JP"/>
        </w:rPr>
      </w:pPr>
      <w:r>
        <w:rPr>
          <w:rFonts w:ascii="Helvetica" w:hAnsi="Helvetica" w:cs="Helvetica"/>
          <w:color w:val="auto"/>
          <w:sz w:val="48"/>
          <w:szCs w:val="48"/>
          <w:lang w:val="en-US" w:eastAsia="ja-JP"/>
        </w:rPr>
        <w:t>1.</w:t>
      </w:r>
      <w:r>
        <w:rPr>
          <w:rFonts w:ascii="PingFang SC" w:eastAsia="PingFang SC" w:hAnsi="Helvetica" w:cs="PingFang SC" w:hint="eastAsia"/>
          <w:color w:val="auto"/>
          <w:sz w:val="48"/>
          <w:szCs w:val="48"/>
          <w:lang w:val="en-US" w:eastAsia="ja-JP"/>
        </w:rPr>
        <w:t>选择软件版本</w:t>
      </w:r>
    </w:p>
    <w:p w14:paraId="4554E685" w14:textId="77777777" w:rsidR="00AF409D" w:rsidRDefault="00AF409D" w:rsidP="00AF40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eastAsia="PingFang SC" w:hAnsi="Helvetica" w:cs="Helvetica"/>
          <w:color w:val="auto"/>
          <w:sz w:val="24"/>
          <w:szCs w:val="24"/>
          <w:lang w:val="en-US" w:eastAsia="ja-JP"/>
        </w:rPr>
      </w:pPr>
    </w:p>
    <w:p w14:paraId="651C5BD9" w14:textId="653F20EE" w:rsidR="00AF409D" w:rsidRDefault="00AF409D" w:rsidP="00AF40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eastAsia="PingFang SC" w:hAnsi="Helvetica" w:cs="Helvetica"/>
          <w:color w:val="auto"/>
          <w:sz w:val="24"/>
          <w:szCs w:val="24"/>
          <w:lang w:val="en-US" w:eastAsia="ja-JP"/>
        </w:rPr>
      </w:pPr>
      <w:r>
        <w:rPr>
          <w:rFonts w:ascii="Helvetica" w:eastAsia="PingFang SC" w:hAnsi="Helvetica" w:cs="Helvetica"/>
          <w:noProof/>
          <w:color w:val="auto"/>
          <w:sz w:val="24"/>
          <w:szCs w:val="24"/>
          <w:lang w:val="en-US"/>
        </w:rPr>
        <w:drawing>
          <wp:inline distT="0" distB="0" distL="0" distR="0" wp14:anchorId="281DFEA3" wp14:editId="7133A49D">
            <wp:extent cx="4051300" cy="406400"/>
            <wp:effectExtent l="0" t="0" r="1270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C8461" w14:textId="77777777" w:rsidR="00AF409D" w:rsidRDefault="00AF409D" w:rsidP="00AF40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eastAsia="PingFang SC" w:hAnsi="Helvetica" w:cs="Helvetica"/>
          <w:color w:val="auto"/>
          <w:sz w:val="24"/>
          <w:szCs w:val="24"/>
          <w:lang w:val="en-US" w:eastAsia="ja-JP"/>
        </w:rPr>
      </w:pPr>
    </w:p>
    <w:p w14:paraId="716F29F8" w14:textId="30B3FDDF" w:rsidR="00AF409D" w:rsidRDefault="00AF409D" w:rsidP="00AF40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eastAsia="PingFang SC" w:hAnsi="Helvetica" w:cs="Helvetica"/>
          <w:color w:val="auto"/>
          <w:sz w:val="24"/>
          <w:szCs w:val="24"/>
          <w:lang w:val="en-US" w:eastAsia="ja-JP"/>
        </w:rPr>
      </w:pPr>
      <w:r>
        <w:rPr>
          <w:rFonts w:ascii="Helvetica" w:eastAsia="PingFang SC" w:hAnsi="Helvetica" w:cs="Helvetica"/>
          <w:noProof/>
          <w:color w:val="auto"/>
          <w:sz w:val="24"/>
          <w:szCs w:val="24"/>
          <w:lang w:val="en-US"/>
        </w:rPr>
        <w:drawing>
          <wp:inline distT="0" distB="0" distL="0" distR="0" wp14:anchorId="21BE881C" wp14:editId="195A1A69">
            <wp:extent cx="3835400" cy="647700"/>
            <wp:effectExtent l="0" t="0" r="0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9F9CA" w14:textId="77777777" w:rsidR="00AF409D" w:rsidRDefault="00AF409D" w:rsidP="00AF40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eastAsia="PingFang SC" w:hAnsi="Helvetica" w:cs="Helvetica"/>
          <w:color w:val="auto"/>
          <w:sz w:val="24"/>
          <w:szCs w:val="24"/>
          <w:lang w:val="en-US" w:eastAsia="ja-JP"/>
        </w:rPr>
      </w:pPr>
    </w:p>
    <w:p w14:paraId="23E0AD66" w14:textId="77777777" w:rsidR="00AF409D" w:rsidRDefault="00AF409D" w:rsidP="00AF40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eastAsia="PingFang SC" w:hAnsi="Helvetica" w:cs="Helvetica"/>
          <w:color w:val="auto"/>
          <w:sz w:val="24"/>
          <w:szCs w:val="24"/>
          <w:lang w:val="en-US" w:eastAsia="ja-JP"/>
        </w:rPr>
      </w:pPr>
    </w:p>
    <w:p w14:paraId="7D68F4EC" w14:textId="49CBE6C4" w:rsidR="00AF409D" w:rsidRDefault="00AF409D" w:rsidP="00AF40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eastAsia="PingFang SC" w:hAnsi="Helvetica" w:cs="Helvetica"/>
          <w:color w:val="auto"/>
          <w:sz w:val="24"/>
          <w:szCs w:val="24"/>
          <w:lang w:val="en-US" w:eastAsia="ja-JP"/>
        </w:rPr>
      </w:pPr>
      <w:r>
        <w:rPr>
          <w:rFonts w:ascii="Helvetica" w:eastAsia="PingFang SC" w:hAnsi="Helvetica" w:cs="Helvetica"/>
          <w:noProof/>
          <w:color w:val="auto"/>
          <w:sz w:val="24"/>
          <w:szCs w:val="24"/>
          <w:lang w:val="en-US"/>
        </w:rPr>
        <w:drawing>
          <wp:inline distT="0" distB="0" distL="0" distR="0" wp14:anchorId="25786C4C" wp14:editId="42477121">
            <wp:extent cx="5181600" cy="2146300"/>
            <wp:effectExtent l="0" t="0" r="0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8FDE4" w14:textId="77777777" w:rsidR="00AF409D" w:rsidRDefault="00AF409D" w:rsidP="00AF40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eastAsia="PingFang SC" w:hAnsi="Helvetica" w:cs="Helvetica"/>
          <w:color w:val="auto"/>
          <w:sz w:val="28"/>
          <w:szCs w:val="28"/>
          <w:lang w:val="en-US" w:eastAsia="ja-JP"/>
        </w:rPr>
      </w:pPr>
      <w:r>
        <w:rPr>
          <w:rFonts w:ascii="PingFang SC" w:eastAsia="PingFang SC" w:hAnsi="Helvetica" w:cs="PingFang SC" w:hint="eastAsia"/>
          <w:color w:val="auto"/>
          <w:sz w:val="28"/>
          <w:szCs w:val="28"/>
          <w:lang w:val="en-US" w:eastAsia="ja-JP"/>
        </w:rPr>
        <w:t>选择别的系统版本</w:t>
      </w:r>
    </w:p>
    <w:p w14:paraId="2880ECEB" w14:textId="77777777" w:rsidR="00AF409D" w:rsidRDefault="00AF409D" w:rsidP="00AF40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eastAsia="PingFang SC" w:hAnsi="Helvetica" w:cs="Helvetica"/>
          <w:color w:val="auto"/>
          <w:sz w:val="24"/>
          <w:szCs w:val="24"/>
          <w:lang w:val="en-US" w:eastAsia="ja-JP"/>
        </w:rPr>
      </w:pPr>
    </w:p>
    <w:p w14:paraId="750DCC15" w14:textId="77777777" w:rsidR="00AF409D" w:rsidRDefault="00AF409D" w:rsidP="00AF40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PingFang SC" w:eastAsia="PingFang SC" w:hAnsi="Helvetica" w:cs="PingFang SC"/>
          <w:color w:val="auto"/>
          <w:sz w:val="24"/>
          <w:szCs w:val="24"/>
          <w:lang w:val="en-US" w:eastAsia="ja-JP"/>
        </w:rPr>
      </w:pPr>
      <w:r>
        <w:rPr>
          <w:rFonts w:ascii="Helvetica" w:eastAsia="PingFang SC" w:hAnsi="Helvetica" w:cs="Helvetica"/>
          <w:color w:val="auto"/>
          <w:sz w:val="48"/>
          <w:szCs w:val="48"/>
          <w:lang w:val="en-US" w:eastAsia="ja-JP"/>
        </w:rPr>
        <w:t>2</w:t>
      </w:r>
      <w:r>
        <w:rPr>
          <w:rFonts w:ascii="PingFang SC" w:eastAsia="PingFang SC" w:hAnsi="Helvetica" w:cs="PingFang SC"/>
          <w:color w:val="auto"/>
          <w:sz w:val="48"/>
          <w:szCs w:val="48"/>
          <w:lang w:val="en-US" w:eastAsia="ja-JP"/>
        </w:rPr>
        <w:t>.</w:t>
      </w:r>
      <w:r>
        <w:rPr>
          <w:rFonts w:ascii="PingFang SC" w:eastAsia="PingFang SC" w:hAnsi="Helvetica" w:cs="PingFang SC" w:hint="eastAsia"/>
          <w:color w:val="auto"/>
          <w:sz w:val="48"/>
          <w:szCs w:val="48"/>
          <w:lang w:val="en-US" w:eastAsia="ja-JP"/>
        </w:rPr>
        <w:t>确保程序能连上网，在</w:t>
      </w:r>
      <w:proofErr w:type="spellStart"/>
      <w:r>
        <w:rPr>
          <w:rFonts w:ascii="PingFang SC" w:eastAsia="PingFang SC" w:hAnsi="Helvetica" w:cs="PingFang SC"/>
          <w:color w:val="auto"/>
          <w:sz w:val="48"/>
          <w:szCs w:val="48"/>
          <w:lang w:val="en-US" w:eastAsia="ja-JP"/>
        </w:rPr>
        <w:t>plist</w:t>
      </w:r>
      <w:proofErr w:type="spellEnd"/>
      <w:r>
        <w:rPr>
          <w:rFonts w:ascii="PingFang SC" w:eastAsia="PingFang SC" w:hAnsi="Helvetica" w:cs="PingFang SC" w:hint="eastAsia"/>
          <w:color w:val="auto"/>
          <w:sz w:val="48"/>
          <w:szCs w:val="48"/>
          <w:lang w:val="en-US" w:eastAsia="ja-JP"/>
        </w:rPr>
        <w:t>文件中添加</w:t>
      </w:r>
    </w:p>
    <w:p w14:paraId="2D5B443B" w14:textId="1473CABB" w:rsidR="00AF409D" w:rsidRDefault="00AF409D" w:rsidP="00AF40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eastAsia="PingFang SC" w:hAnsi="Helvetica" w:cs="Helvetica"/>
          <w:color w:val="auto"/>
          <w:sz w:val="24"/>
          <w:szCs w:val="24"/>
          <w:lang w:val="en-US" w:eastAsia="ja-JP"/>
        </w:rPr>
      </w:pPr>
      <w:r>
        <w:rPr>
          <w:rFonts w:ascii="Helvetica" w:eastAsia="PingFang SC" w:hAnsi="Helvetica" w:cs="Helvetica"/>
          <w:noProof/>
          <w:color w:val="auto"/>
          <w:sz w:val="24"/>
          <w:szCs w:val="24"/>
          <w:lang w:val="en-US"/>
        </w:rPr>
        <w:drawing>
          <wp:inline distT="0" distB="0" distL="0" distR="0" wp14:anchorId="17DF5616" wp14:editId="36632449">
            <wp:extent cx="5308600" cy="419100"/>
            <wp:effectExtent l="0" t="0" r="0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555FD" w14:textId="77777777" w:rsidR="00AF409D" w:rsidRDefault="00AF409D" w:rsidP="00AF40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eastAsia="PingFang SC" w:hAnsi="Helvetica" w:cs="Helvetica"/>
          <w:color w:val="auto"/>
          <w:sz w:val="24"/>
          <w:szCs w:val="24"/>
          <w:lang w:val="en-US" w:eastAsia="ja-JP"/>
        </w:rPr>
      </w:pPr>
    </w:p>
    <w:p w14:paraId="61D09A7B" w14:textId="77777777" w:rsidR="00AF409D" w:rsidRDefault="00AF409D" w:rsidP="00AF40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PingFang SC" w:eastAsia="PingFang SC" w:hAnsi="Helvetica" w:cs="PingFang SC"/>
          <w:color w:val="auto"/>
          <w:sz w:val="24"/>
          <w:szCs w:val="24"/>
          <w:lang w:val="en-US" w:eastAsia="ja-JP"/>
        </w:rPr>
      </w:pPr>
    </w:p>
    <w:p w14:paraId="1AC35D24" w14:textId="77777777" w:rsidR="00AF409D" w:rsidRDefault="00AF409D" w:rsidP="00AF40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PingFang SC" w:eastAsia="PingFang SC" w:hAnsi="Helvetica" w:cs="PingFang SC"/>
          <w:color w:val="auto"/>
          <w:sz w:val="24"/>
          <w:szCs w:val="24"/>
          <w:lang w:val="en-US" w:eastAsia="ja-JP"/>
        </w:rPr>
      </w:pPr>
      <w:r>
        <w:rPr>
          <w:rFonts w:ascii="PingFang SC" w:eastAsia="PingFang SC" w:hAnsi="Helvetica" w:cs="PingFang SC"/>
          <w:color w:val="auto"/>
          <w:sz w:val="24"/>
          <w:szCs w:val="24"/>
          <w:lang w:val="en-US" w:eastAsia="ja-JP"/>
        </w:rPr>
        <w:t>3.</w:t>
      </w:r>
      <w:r>
        <w:rPr>
          <w:rFonts w:ascii="PingFang SC" w:eastAsia="PingFang SC" w:hAnsi="Helvetica" w:cs="PingFang SC" w:hint="eastAsia"/>
          <w:color w:val="auto"/>
          <w:sz w:val="24"/>
          <w:szCs w:val="24"/>
          <w:lang w:val="en-US" w:eastAsia="ja-JP"/>
        </w:rPr>
        <w:t>设置</w:t>
      </w:r>
      <w:r>
        <w:rPr>
          <w:rFonts w:ascii="PingFang SC" w:eastAsia="PingFang SC" w:hAnsi="Helvetica" w:cs="PingFang SC"/>
          <w:color w:val="auto"/>
          <w:sz w:val="24"/>
          <w:szCs w:val="24"/>
          <w:lang w:val="en-US" w:eastAsia="ja-JP"/>
        </w:rPr>
        <w:t xml:space="preserve"> PrefixHeader.pch </w:t>
      </w:r>
      <w:r>
        <w:rPr>
          <w:rFonts w:ascii="PingFang SC" w:eastAsia="PingFang SC" w:hAnsi="Helvetica" w:cs="PingFang SC" w:hint="eastAsia"/>
          <w:color w:val="auto"/>
          <w:sz w:val="24"/>
          <w:szCs w:val="24"/>
          <w:lang w:val="en-US" w:eastAsia="ja-JP"/>
        </w:rPr>
        <w:t>的路径</w:t>
      </w:r>
    </w:p>
    <w:p w14:paraId="53D8FC9A" w14:textId="5E865800" w:rsidR="00AF409D" w:rsidRDefault="00AF409D" w:rsidP="00AF40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eastAsia="PingFang SC" w:hAnsi="Helvetica" w:cs="Helvetica"/>
          <w:color w:val="auto"/>
          <w:sz w:val="24"/>
          <w:szCs w:val="24"/>
          <w:lang w:val="en-US" w:eastAsia="ja-JP"/>
        </w:rPr>
      </w:pPr>
      <w:r>
        <w:rPr>
          <w:rFonts w:ascii="Helvetica" w:eastAsia="PingFang SC" w:hAnsi="Helvetica" w:cs="Helvetica"/>
          <w:noProof/>
          <w:color w:val="auto"/>
          <w:sz w:val="24"/>
          <w:szCs w:val="24"/>
          <w:lang w:val="en-US"/>
        </w:rPr>
        <w:drawing>
          <wp:inline distT="0" distB="0" distL="0" distR="0" wp14:anchorId="6DF63F7D" wp14:editId="563230C8">
            <wp:extent cx="4051300" cy="1409700"/>
            <wp:effectExtent l="0" t="0" r="1270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F8792" w14:textId="77777777" w:rsidR="00AF409D" w:rsidRDefault="00AF409D" w:rsidP="00AF40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eastAsia="PingFang SC" w:hAnsi="Helvetica" w:cs="Helvetica"/>
          <w:color w:val="auto"/>
          <w:sz w:val="24"/>
          <w:szCs w:val="24"/>
          <w:lang w:val="en-US" w:eastAsia="ja-JP"/>
        </w:rPr>
      </w:pPr>
    </w:p>
    <w:p w14:paraId="59E0CDE5" w14:textId="4E40D8FB" w:rsidR="00AF409D" w:rsidRDefault="00AF409D" w:rsidP="00AF40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PingFang SC" w:eastAsia="PingFang SC" w:hAnsi="Helvetica" w:cs="PingFang SC"/>
          <w:color w:val="auto"/>
          <w:sz w:val="36"/>
          <w:szCs w:val="36"/>
          <w:lang w:val="en-US" w:eastAsia="ja-JP"/>
        </w:rPr>
      </w:pPr>
      <w:r>
        <w:rPr>
          <w:rFonts w:ascii="Helvetica" w:eastAsia="PingFang SC" w:hAnsi="Helvetica" w:cs="Helvetica"/>
          <w:noProof/>
          <w:color w:val="auto"/>
          <w:sz w:val="36"/>
          <w:szCs w:val="36"/>
          <w:lang w:val="en-US"/>
        </w:rPr>
        <w:drawing>
          <wp:inline distT="0" distB="0" distL="0" distR="0" wp14:anchorId="1AEE92C7" wp14:editId="6D361141">
            <wp:extent cx="8496300" cy="381000"/>
            <wp:effectExtent l="0" t="0" r="1270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7AC93" w14:textId="77777777" w:rsidR="00AF409D" w:rsidRDefault="00AF409D" w:rsidP="00AF40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PingFang SC" w:eastAsia="PingFang SC" w:hAnsi="Helvetica" w:cs="PingFang SC"/>
          <w:color w:val="auto"/>
          <w:sz w:val="24"/>
          <w:szCs w:val="24"/>
          <w:lang w:val="en-US" w:eastAsia="ja-JP"/>
        </w:rPr>
      </w:pPr>
      <w:r>
        <w:rPr>
          <w:rFonts w:ascii="PingFang SC" w:eastAsia="PingFang SC" w:hAnsi="Helvetica" w:cs="PingFang SC" w:hint="eastAsia"/>
          <w:color w:val="auto"/>
          <w:sz w:val="36"/>
          <w:szCs w:val="36"/>
          <w:lang w:val="en-US" w:eastAsia="ja-JP"/>
        </w:rPr>
        <w:lastRenderedPageBreak/>
        <w:t>添加：</w:t>
      </w:r>
      <w:r>
        <w:rPr>
          <w:rFonts w:ascii="PingFang SC" w:eastAsia="PingFang SC" w:hAnsi="Helvetica" w:cs="PingFang SC"/>
          <w:color w:val="auto"/>
          <w:sz w:val="36"/>
          <w:szCs w:val="36"/>
          <w:lang w:val="en-US" w:eastAsia="ja-JP"/>
        </w:rPr>
        <w:t>$(SRCROOT)/</w:t>
      </w:r>
      <w:r>
        <w:rPr>
          <w:rFonts w:ascii="PingFang SC" w:eastAsia="PingFang SC" w:hAnsi="Helvetica" w:cs="PingFang SC" w:hint="eastAsia"/>
          <w:color w:val="auto"/>
          <w:sz w:val="36"/>
          <w:szCs w:val="36"/>
          <w:lang w:val="en-US" w:eastAsia="ja-JP"/>
        </w:rPr>
        <w:t>团购</w:t>
      </w:r>
      <w:r>
        <w:rPr>
          <w:rFonts w:ascii="PingFang SC" w:eastAsia="PingFang SC" w:hAnsi="Helvetica" w:cs="PingFang SC"/>
          <w:color w:val="auto"/>
          <w:sz w:val="36"/>
          <w:szCs w:val="36"/>
          <w:lang w:val="en-US" w:eastAsia="ja-JP"/>
        </w:rPr>
        <w:t>/Classes/Other/PrefixHeader.pch</w:t>
      </w:r>
    </w:p>
    <w:p w14:paraId="78B449D5" w14:textId="77777777" w:rsidR="00AF409D" w:rsidRDefault="00AF409D" w:rsidP="00AF40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PingFang SC" w:eastAsia="PingFang SC" w:hAnsi="Helvetica" w:cs="PingFang SC"/>
          <w:color w:val="auto"/>
          <w:sz w:val="24"/>
          <w:szCs w:val="24"/>
          <w:lang w:val="en-US" w:eastAsia="ja-JP"/>
        </w:rPr>
      </w:pPr>
    </w:p>
    <w:p w14:paraId="378166B1" w14:textId="77777777" w:rsidR="00AF409D" w:rsidRDefault="00AF409D" w:rsidP="00AF40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PingFang SC" w:eastAsia="PingFang SC" w:hAnsi="Helvetica" w:cs="PingFang SC"/>
          <w:color w:val="auto"/>
          <w:sz w:val="48"/>
          <w:szCs w:val="48"/>
          <w:lang w:val="en-US" w:eastAsia="ja-JP"/>
        </w:rPr>
      </w:pPr>
      <w:r>
        <w:rPr>
          <w:rFonts w:ascii="PingFang SC" w:eastAsia="PingFang SC" w:hAnsi="Helvetica" w:cs="PingFang SC"/>
          <w:color w:val="auto"/>
          <w:sz w:val="48"/>
          <w:szCs w:val="48"/>
          <w:lang w:val="en-US" w:eastAsia="ja-JP"/>
        </w:rPr>
        <w:t>4.</w:t>
      </w:r>
      <w:r>
        <w:rPr>
          <w:rFonts w:ascii="PingFang SC" w:eastAsia="PingFang SC" w:hAnsi="Helvetica" w:cs="PingFang SC" w:hint="eastAsia"/>
          <w:color w:val="auto"/>
          <w:sz w:val="48"/>
          <w:szCs w:val="48"/>
          <w:lang w:val="en-US" w:eastAsia="ja-JP"/>
        </w:rPr>
        <w:t>如果地图不能定位先把模拟器的定位关掉再打开设置位置</w:t>
      </w:r>
    </w:p>
    <w:p w14:paraId="7A4D66F2" w14:textId="5510898A" w:rsidR="00AF409D" w:rsidRDefault="00AF409D" w:rsidP="00AF40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eastAsia="PingFang SC" w:hAnsi="Helvetica" w:cs="Helvetica"/>
          <w:color w:val="auto"/>
          <w:sz w:val="24"/>
          <w:szCs w:val="24"/>
          <w:lang w:val="en-US" w:eastAsia="ja-JP"/>
        </w:rPr>
      </w:pPr>
      <w:r>
        <w:rPr>
          <w:rFonts w:ascii="Helvetica" w:eastAsia="PingFang SC" w:hAnsi="Helvetica" w:cs="Helvetica"/>
          <w:noProof/>
          <w:color w:val="auto"/>
          <w:sz w:val="24"/>
          <w:szCs w:val="24"/>
          <w:lang w:val="en-US"/>
        </w:rPr>
        <w:lastRenderedPageBreak/>
        <w:drawing>
          <wp:inline distT="0" distB="0" distL="0" distR="0" wp14:anchorId="4D819337" wp14:editId="54A4E5CB">
            <wp:extent cx="8547100" cy="7277100"/>
            <wp:effectExtent l="0" t="0" r="1270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0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3392B" w14:textId="77777777" w:rsidR="00AF409D" w:rsidRDefault="00AF409D" w:rsidP="00AF409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PingFang SC" w:eastAsia="PingFang SC" w:hAnsi="Helvetica" w:cs="PingFang SC"/>
          <w:color w:val="auto"/>
          <w:sz w:val="24"/>
          <w:szCs w:val="24"/>
          <w:lang w:val="en-US" w:eastAsia="ja-JP"/>
        </w:rPr>
      </w:pPr>
      <w:r>
        <w:rPr>
          <w:rFonts w:ascii="PingFang SC" w:eastAsia="PingFang SC" w:hAnsi="Helvetica" w:cs="PingFang SC" w:hint="eastAsia"/>
          <w:color w:val="auto"/>
          <w:sz w:val="24"/>
          <w:szCs w:val="24"/>
          <w:lang w:val="en-US" w:eastAsia="ja-JP"/>
        </w:rPr>
        <w:t>如果还不能获取当前位置关闭重启</w:t>
      </w:r>
    </w:p>
    <w:p w14:paraId="0B6121FC" w14:textId="77777777" w:rsidR="00533586" w:rsidRPr="00AF409D" w:rsidRDefault="00533586" w:rsidP="00AF409D">
      <w:bookmarkStart w:id="0" w:name="_GoBack"/>
      <w:bookmarkEnd w:id="0"/>
    </w:p>
    <w:sectPr w:rsidR="00533586" w:rsidRPr="00AF409D">
      <w:footerReference w:type="default" r:id="rId14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B7C484" w14:textId="77777777" w:rsidR="003A6A5D" w:rsidRDefault="003A6A5D">
      <w:r>
        <w:separator/>
      </w:r>
    </w:p>
    <w:p w14:paraId="0CFAC34A" w14:textId="77777777" w:rsidR="003A6A5D" w:rsidRDefault="003A6A5D"/>
  </w:endnote>
  <w:endnote w:type="continuationSeparator" w:id="0">
    <w:p w14:paraId="4A221D44" w14:textId="77777777" w:rsidR="003A6A5D" w:rsidRDefault="003A6A5D">
      <w:r>
        <w:continuationSeparator/>
      </w:r>
    </w:p>
    <w:p w14:paraId="19C99E7C" w14:textId="77777777" w:rsidR="003A6A5D" w:rsidRDefault="003A6A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BA7026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409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C152DF" w14:textId="77777777" w:rsidR="003A6A5D" w:rsidRDefault="003A6A5D">
      <w:r>
        <w:separator/>
      </w:r>
    </w:p>
    <w:p w14:paraId="3B950316" w14:textId="77777777" w:rsidR="003A6A5D" w:rsidRDefault="003A6A5D"/>
  </w:footnote>
  <w:footnote w:type="continuationSeparator" w:id="0">
    <w:p w14:paraId="5F4B3734" w14:textId="77777777" w:rsidR="003A6A5D" w:rsidRDefault="003A6A5D">
      <w:r>
        <w:continuationSeparator/>
      </w:r>
    </w:p>
    <w:p w14:paraId="6391A606" w14:textId="77777777" w:rsidR="003A6A5D" w:rsidRDefault="003A6A5D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9E0"/>
    <w:rsid w:val="002809E0"/>
    <w:rsid w:val="003A6A5D"/>
    <w:rsid w:val="00533586"/>
    <w:rsid w:val="00547C66"/>
    <w:rsid w:val="006E35A7"/>
    <w:rsid w:val="00AF409D"/>
    <w:rsid w:val="00C35F1A"/>
    <w:rsid w:val="00C9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835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character" w:styleId="afc">
    <w:name w:val="FollowedHyperlink"/>
    <w:basedOn w:val="a2"/>
    <w:uiPriority w:val="99"/>
    <w:semiHidden/>
    <w:unhideWhenUsed/>
    <w:rsid w:val="002809E0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ac/Library/Containers/com.microsoft.Word/Data/Library/Caches/2052/TM10002086/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2</TotalTime>
  <Pages>3</Pages>
  <Words>27</Words>
  <Characters>156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2016-08-14T12:35:00Z</dcterms:created>
  <dcterms:modified xsi:type="dcterms:W3CDTF">2016-08-14T14:06:00Z</dcterms:modified>
</cp:coreProperties>
</file>